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2D7A8" w14:textId="77777777" w:rsidR="004D36D7" w:rsidRPr="00FD4A68" w:rsidRDefault="0000000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850D0A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3A10F41" w14:textId="7BA87175" w:rsidR="002E0346" w:rsidRPr="00850D0A" w:rsidRDefault="00850D0A" w:rsidP="00850D0A">
            <w:r w:rsidRPr="00850D0A"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532272B2" w:rsidR="002E0346" w:rsidRPr="00850D0A" w:rsidRDefault="00850D0A" w:rsidP="00850D0A">
            <w: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49865AFF" w:rsidR="002E0346" w:rsidRPr="00850D0A" w:rsidRDefault="00850D0A" w:rsidP="00850D0A">
            <w:r w:rsidRPr="00850D0A"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249F1742" w:rsidR="002E0346" w:rsidRPr="00850D0A" w:rsidRDefault="00515CB5" w:rsidP="00850D0A">
            <w:r w:rsidRPr="00515CB5"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5543DFB5" w:rsidR="002E0346" w:rsidRPr="00850D0A" w:rsidRDefault="00515CB5" w:rsidP="00850D0A">
            <w:r w:rsidRPr="00515CB5"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7C94B602" w:rsidR="002E0346" w:rsidRPr="00850D0A" w:rsidRDefault="00850D0A" w:rsidP="00850D0A">
            <w:r w:rsidRPr="00850D0A"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4C7266DD" w:rsidR="002E0346" w:rsidRPr="00850D0A" w:rsidRDefault="00850D0A" w:rsidP="00850D0A">
            <w:r w:rsidRPr="00850D0A"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496808B0" w:rsidR="002E0346" w:rsidRPr="00850D0A" w:rsidRDefault="00850D0A" w:rsidP="00850D0A">
            <w:r w:rsidRPr="00850D0A"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761E1EAC" w:rsidR="002E0346" w:rsidRPr="00850D0A" w:rsidRDefault="00515CB5" w:rsidP="00850D0A">
            <w:r w:rsidRPr="00515CB5"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356AE4E8" w:rsidR="002E0346" w:rsidRPr="00850D0A" w:rsidRDefault="00515CB5" w:rsidP="00850D0A">
            <w:r w:rsidRPr="00515CB5"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56C46A9E" w14:textId="77777777" w:rsidR="00843C93" w:rsidRDefault="00843C93" w:rsidP="00843C93">
      <w:pPr>
        <w:pStyle w:val="BodyTextL50"/>
        <w:spacing w:before="0"/>
      </w:pPr>
      <w:r w:rsidRPr="00843C93">
        <w:rPr>
          <w:b/>
          <w:bCs/>
        </w:rPr>
        <w:t>Answer:</w:t>
      </w:r>
      <w:r>
        <w:t xml:space="preserve"> </w:t>
      </w:r>
      <w:r w:rsidRPr="00843C93">
        <w:t>10.10.1.97</w:t>
      </w:r>
    </w:p>
    <w:p w14:paraId="04C6FC54" w14:textId="56E6291F" w:rsidR="00E31A44" w:rsidRDefault="00E31A44" w:rsidP="00843C93">
      <w:pPr>
        <w:pStyle w:val="BodyTextL50"/>
        <w:spacing w:before="0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0D6F1E63" w:rsidR="0093296A" w:rsidRDefault="00843C93" w:rsidP="00843C93">
      <w:pPr>
        <w:pStyle w:val="BodyTextL50"/>
        <w:spacing w:before="0"/>
      </w:pPr>
      <w:r w:rsidRPr="00843C93">
        <w:rPr>
          <w:b/>
          <w:bCs/>
        </w:rPr>
        <w:t>Answer:</w:t>
      </w:r>
      <w:r>
        <w:t xml:space="preserve"> </w:t>
      </w:r>
      <w:r w:rsidRPr="00843C93">
        <w:t>10.10.1.17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7DC9A923" w14:textId="0669F19D" w:rsidR="0093296A" w:rsidRDefault="00843C93" w:rsidP="00843C93">
      <w:pPr>
        <w:pStyle w:val="BodyTextL50"/>
        <w:spacing w:before="0"/>
      </w:pPr>
      <w:r w:rsidRPr="00843C93">
        <w:rPr>
          <w:b/>
          <w:bCs/>
        </w:rPr>
        <w:t>Answer:</w:t>
      </w:r>
      <w:r>
        <w:t xml:space="preserve"> </w:t>
      </w:r>
      <w:r w:rsidRPr="00843C93">
        <w:t>10.10.1.6</w:t>
      </w:r>
      <w:r w:rsidR="0093296A">
        <w:t>.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6A502A3C" w14:textId="52BD35A6" w:rsidR="00091454" w:rsidRDefault="00E31A44" w:rsidP="00091454">
      <w:pPr>
        <w:pStyle w:val="BodyTextL50"/>
        <w:spacing w:before="0"/>
      </w:pPr>
      <w:r>
        <w:t>What are they?</w:t>
      </w:r>
    </w:p>
    <w:p w14:paraId="7FC3B379" w14:textId="7C9B8FE8" w:rsidR="0093296A" w:rsidRDefault="00091454" w:rsidP="0093296A">
      <w:pPr>
        <w:pStyle w:val="BodyTextL50"/>
      </w:pPr>
      <w:r w:rsidRPr="00091454">
        <w:rPr>
          <w:b/>
          <w:bCs/>
        </w:rPr>
        <w:t>Answer:</w:t>
      </w:r>
      <w:r>
        <w:t xml:space="preserve"> </w:t>
      </w:r>
      <w:r w:rsidRPr="00091454">
        <w:t>10.10.1.4/30</w:t>
      </w:r>
      <w:r>
        <w:t xml:space="preserve">, </w:t>
      </w:r>
      <w:r w:rsidRPr="00091454">
        <w:t>10.10.1.6/32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8E925C6" w14:textId="22DD882A" w:rsidR="00091454" w:rsidRPr="00091454" w:rsidRDefault="00091454" w:rsidP="00091454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 w:rsidRPr="00091454">
        <w:rPr>
          <w:b/>
          <w:bCs/>
        </w:rPr>
        <w:t>The other IPv4 addresses:</w:t>
      </w:r>
    </w:p>
    <w:p w14:paraId="7150ACEA" w14:textId="627CDC12" w:rsidR="00091454" w:rsidRDefault="00091454" w:rsidP="00091454">
      <w:pPr>
        <w:pStyle w:val="SubStepAlpha"/>
        <w:numPr>
          <w:ilvl w:val="0"/>
          <w:numId w:val="0"/>
        </w:numPr>
        <w:ind w:left="720"/>
      </w:pPr>
      <w:r w:rsidRPr="00091454">
        <w:rPr>
          <w:b/>
          <w:bCs/>
        </w:rPr>
        <w:t>Answer</w:t>
      </w:r>
      <w:r>
        <w:t xml:space="preserve">: </w:t>
      </w:r>
      <w:r w:rsidRPr="00091454">
        <w:t>10.10.1.10</w:t>
      </w:r>
    </w:p>
    <w:p w14:paraId="796A0AB5" w14:textId="6D33C762" w:rsidR="00091454" w:rsidRPr="00091454" w:rsidRDefault="00091454" w:rsidP="00091454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 w:rsidRPr="00091454">
        <w:rPr>
          <w:b/>
          <w:bCs/>
        </w:rPr>
        <w:t xml:space="preserve">Connected to the Serial0/0/1 interface: </w:t>
      </w:r>
    </w:p>
    <w:p w14:paraId="4E2E90BC" w14:textId="66279681" w:rsidR="00091454" w:rsidRPr="00091454" w:rsidRDefault="00091454" w:rsidP="00091454">
      <w:pPr>
        <w:pStyle w:val="SubStepAlpha"/>
        <w:numPr>
          <w:ilvl w:val="0"/>
          <w:numId w:val="0"/>
        </w:numPr>
        <w:ind w:left="720"/>
      </w:pPr>
      <w:r w:rsidRPr="00091454">
        <w:rPr>
          <w:b/>
          <w:bCs/>
        </w:rPr>
        <w:t>Answer:</w:t>
      </w:r>
      <w:r>
        <w:rPr>
          <w:b/>
          <w:bCs/>
        </w:rPr>
        <w:t xml:space="preserve"> </w:t>
      </w:r>
      <w:r>
        <w:t>10.10.1.8/30, 10.10.1.10/32</w:t>
      </w:r>
    </w:p>
    <w:p w14:paraId="6D81D889" w14:textId="77777777" w:rsidR="0093296A" w:rsidRDefault="0093296A" w:rsidP="0093296A">
      <w:pPr>
        <w:pStyle w:val="AnswerLineL50"/>
      </w:pPr>
      <w:r>
        <w:t>Type your answers here.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</w:t>
      </w:r>
      <w:proofErr w:type="gramStart"/>
      <w:r>
        <w:t>into</w:t>
      </w:r>
      <w:proofErr w:type="gramEnd"/>
      <w:r>
        <w:t xml:space="preserve"> the router.</w:t>
      </w:r>
    </w:p>
    <w:p w14:paraId="46BA2484" w14:textId="77777777" w:rsidR="00091454" w:rsidRDefault="00091454" w:rsidP="00091454">
      <w:pPr>
        <w:pStyle w:val="SubStepAlpha"/>
        <w:numPr>
          <w:ilvl w:val="0"/>
          <w:numId w:val="0"/>
        </w:numPr>
        <w:spacing w:before="0"/>
        <w:ind w:left="720"/>
      </w:pPr>
    </w:p>
    <w:p w14:paraId="1EEACC55" w14:textId="0E087531" w:rsidR="00091454" w:rsidRDefault="00E31A44" w:rsidP="00091454">
      <w:pPr>
        <w:pStyle w:val="SubStepAlpha"/>
      </w:pPr>
      <w:r>
        <w:lastRenderedPageBreak/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7A965126" w14:textId="77777777" w:rsidR="00091454" w:rsidRDefault="00091454" w:rsidP="00091454">
      <w:pPr>
        <w:pStyle w:val="ListParagraph"/>
      </w:pPr>
    </w:p>
    <w:p w14:paraId="78DE1346" w14:textId="3788B23D" w:rsidR="00091454" w:rsidRDefault="00091454" w:rsidP="00FC10C6">
      <w:pPr>
        <w:pStyle w:val="SubStepAlpha"/>
        <w:numPr>
          <w:ilvl w:val="0"/>
          <w:numId w:val="0"/>
        </w:numPr>
        <w:ind w:left="720"/>
      </w:pPr>
      <w:r w:rsidRPr="00FC10C6">
        <w:rPr>
          <w:b/>
          <w:bCs/>
        </w:rPr>
        <w:t>Answer:</w:t>
      </w:r>
      <w:r>
        <w:t xml:space="preserve"> Serial0/0/0 -&gt;10.10.1.</w:t>
      </w:r>
      <w:r w:rsidR="00FC10C6">
        <w:t>2,</w:t>
      </w:r>
      <w:r>
        <w:t xml:space="preserve"> Serial0/0/1 -&gt; 10.10.1.9   </w:t>
      </w:r>
    </w:p>
    <w:p w14:paraId="1EDC9BF7" w14:textId="77777777" w:rsidR="00091454" w:rsidRDefault="00091454" w:rsidP="00091454">
      <w:pPr>
        <w:pStyle w:val="SubStepAlpha"/>
        <w:numPr>
          <w:ilvl w:val="0"/>
          <w:numId w:val="0"/>
        </w:numPr>
      </w:pPr>
    </w:p>
    <w:p w14:paraId="412D0403" w14:textId="77777777" w:rsidR="0093296A" w:rsidRDefault="0093296A" w:rsidP="0093296A">
      <w:pPr>
        <w:pStyle w:val="AnswerLineL50"/>
      </w:pPr>
      <w:r>
        <w:t>Type your addresses here.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5932EDCD" w14:textId="73BA20A4" w:rsidR="00FC10C6" w:rsidRDefault="00FC10C6" w:rsidP="00FC10C6">
      <w:pPr>
        <w:pStyle w:val="BodyTextL50"/>
        <w:spacing w:before="0"/>
      </w:pPr>
      <w:r w:rsidRPr="00FC10C6">
        <w:rPr>
          <w:b/>
          <w:bCs/>
        </w:rPr>
        <w:t xml:space="preserve">Answer: </w:t>
      </w:r>
      <w:r>
        <w:t>In r</w:t>
      </w:r>
      <w:r w:rsidRPr="00FC10C6">
        <w:t xml:space="preserve">outer </w:t>
      </w:r>
      <w:r w:rsidR="00935690">
        <w:t>R</w:t>
      </w:r>
      <w:r w:rsidRPr="00FC10C6">
        <w:t>2</w:t>
      </w:r>
      <w:r>
        <w:t>,</w:t>
      </w:r>
      <w:r w:rsidRPr="00FC10C6">
        <w:t xml:space="preserve"> S0/0/0 should be 10.10.1.5</w:t>
      </w:r>
      <w:r>
        <w:t xml:space="preserve"> (according to the above table)</w:t>
      </w:r>
      <w:r w:rsidRPr="00FC10C6">
        <w:t xml:space="preserve"> but is assigned as 10.10.1.2. So, th</w:t>
      </w:r>
      <w:r>
        <w:t>is is the error.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180B0B85" w14:textId="2F587495" w:rsidR="00FC10C6" w:rsidRDefault="00FC10C6" w:rsidP="00290231">
      <w:pPr>
        <w:pStyle w:val="BodyTextL50"/>
      </w:pPr>
      <w:r w:rsidRPr="00FC10C6">
        <w:rPr>
          <w:b/>
          <w:bCs/>
        </w:rPr>
        <w:t>Answer:</w:t>
      </w:r>
      <w:r>
        <w:t xml:space="preserve"> The solution I would propose </w:t>
      </w:r>
      <w:r w:rsidR="00935690">
        <w:t>is</w:t>
      </w:r>
      <w:r>
        <w:t xml:space="preserve"> changing the IP address of </w:t>
      </w:r>
      <w:r w:rsidRPr="00FC10C6">
        <w:t xml:space="preserve">S0/0/0 </w:t>
      </w:r>
      <w:r>
        <w:t xml:space="preserve">port to </w:t>
      </w:r>
      <w:r w:rsidRPr="00FC10C6">
        <w:t>10.10.1.5</w:t>
      </w:r>
      <w:r>
        <w:t xml:space="preserve"> in router R2.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1C5388C7" w14:textId="77777777" w:rsidR="00290231" w:rsidRDefault="00290231" w:rsidP="00290231">
      <w:pPr>
        <w:pStyle w:val="AnswerLineL50"/>
      </w:pPr>
      <w:r>
        <w:t>Type your answers here.</w:t>
      </w:r>
    </w:p>
    <w:p w14:paraId="25C1C122" w14:textId="43CC2A72" w:rsidR="00FC10C6" w:rsidRDefault="00E31A44" w:rsidP="00FC10C6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319469BC" w14:textId="6A4242E8" w:rsidR="00FC10C6" w:rsidRDefault="00FC10C6" w:rsidP="00FC10C6">
      <w:pPr>
        <w:ind w:left="720"/>
      </w:pPr>
      <w:r w:rsidRPr="00515CB5">
        <w:rPr>
          <w:b/>
          <w:bCs/>
        </w:rPr>
        <w:t>Answer:</w:t>
      </w:r>
      <w:r>
        <w:t xml:space="preserve"> At </w:t>
      </w:r>
      <w:r w:rsidR="00515CB5">
        <w:t>first,</w:t>
      </w:r>
      <w:r>
        <w:t xml:space="preserve"> we login to Router R2</w:t>
      </w:r>
      <w:r w:rsidR="00515CB5">
        <w:t>, then go to Privileged mode</w:t>
      </w:r>
    </w:p>
    <w:p w14:paraId="281DDA8F" w14:textId="7FB7109C" w:rsidR="00515CB5" w:rsidRDefault="00515CB5" w:rsidP="00FC10C6">
      <w:pPr>
        <w:ind w:left="720"/>
      </w:pPr>
      <w:r>
        <w:t>Then we go to Global Configuration mode using:</w:t>
      </w:r>
    </w:p>
    <w:p w14:paraId="39340A17" w14:textId="6A38A568" w:rsidR="00515CB5" w:rsidRDefault="00515CB5" w:rsidP="00515CB5">
      <w:pPr>
        <w:ind w:firstLine="720"/>
      </w:pPr>
      <w:r>
        <w:t>- conf t</w:t>
      </w:r>
    </w:p>
    <w:p w14:paraId="4FC34777" w14:textId="5F864E0E" w:rsidR="00515CB5" w:rsidRDefault="00515CB5" w:rsidP="00FC10C6">
      <w:pPr>
        <w:ind w:left="720"/>
      </w:pPr>
      <w:r>
        <w:t>Then to change the IP address of S0/0/0 we write the command:</w:t>
      </w:r>
      <w:r>
        <w:br/>
        <w:t xml:space="preserve">- </w:t>
      </w:r>
      <w:r w:rsidRPr="00515CB5">
        <w:t>int se0/0/</w:t>
      </w:r>
      <w:proofErr w:type="gramStart"/>
      <w:r w:rsidRPr="00515CB5">
        <w:t>0</w:t>
      </w:r>
      <w:proofErr w:type="gramEnd"/>
    </w:p>
    <w:p w14:paraId="7535C080" w14:textId="7AB727FF" w:rsidR="00515CB5" w:rsidRDefault="00515CB5" w:rsidP="00FC10C6">
      <w:pPr>
        <w:ind w:left="720"/>
      </w:pPr>
      <w:r>
        <w:t>After that we assign the IP address using:</w:t>
      </w:r>
      <w:r>
        <w:br/>
        <w:t xml:space="preserve">- </w:t>
      </w:r>
      <w:proofErr w:type="spellStart"/>
      <w:r w:rsidRPr="00515CB5">
        <w:t>ip</w:t>
      </w:r>
      <w:proofErr w:type="spellEnd"/>
      <w:r w:rsidRPr="00515CB5">
        <w:t xml:space="preserve"> address 10.10.1.5 255.255.255.252</w:t>
      </w:r>
    </w:p>
    <w:p w14:paraId="7BABC57C" w14:textId="77777777" w:rsidR="00FC10C6" w:rsidRPr="00FC10C6" w:rsidRDefault="00FC10C6" w:rsidP="00FC10C6">
      <w:pPr>
        <w:ind w:left="720"/>
      </w:pP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lastRenderedPageBreak/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0451D9AE" w14:textId="32C0EB8D" w:rsidR="003641C9" w:rsidRDefault="003641C9" w:rsidP="00E34EBE">
      <w:pPr>
        <w:pStyle w:val="BodyTextL50"/>
        <w:spacing w:before="0"/>
      </w:pPr>
      <w:r w:rsidRPr="00935690">
        <w:rPr>
          <w:b/>
          <w:bCs/>
        </w:rPr>
        <w:t>Answer:</w:t>
      </w:r>
      <w:r>
        <w:t xml:space="preserve"> </w:t>
      </w:r>
      <w:r w:rsidRPr="003641C9">
        <w:t>2001:DB8:1:3::2</w:t>
      </w:r>
    </w:p>
    <w:p w14:paraId="73571C40" w14:textId="77777777" w:rsidR="00E34EBE" w:rsidRDefault="00E34EBE" w:rsidP="00E34EBE">
      <w:pPr>
        <w:pStyle w:val="AnswerLineL50"/>
      </w:pPr>
      <w:r>
        <w:t>Type your answers here.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1942BBCB" w14:textId="42B17D1E" w:rsidR="003641C9" w:rsidRDefault="003641C9" w:rsidP="00E34EBE">
      <w:pPr>
        <w:pStyle w:val="BodyTextL50"/>
        <w:spacing w:before="0"/>
      </w:pPr>
      <w:r w:rsidRPr="00935690">
        <w:rPr>
          <w:b/>
          <w:bCs/>
        </w:rPr>
        <w:t>Answer:</w:t>
      </w:r>
      <w:r>
        <w:t xml:space="preserve"> </w:t>
      </w:r>
      <w:r w:rsidR="002035C7">
        <w:t xml:space="preserve">No IPv6 addresses </w:t>
      </w:r>
      <w:proofErr w:type="gramStart"/>
      <w:r w:rsidR="002035C7">
        <w:t>was</w:t>
      </w:r>
      <w:proofErr w:type="gramEnd"/>
      <w:r w:rsidR="002035C7">
        <w:t xml:space="preserve"> successfully reached (Request timed out).</w:t>
      </w:r>
    </w:p>
    <w:p w14:paraId="7A644D34" w14:textId="77777777" w:rsidR="00E34EBE" w:rsidRDefault="00E34EBE" w:rsidP="00E34EBE">
      <w:pPr>
        <w:pStyle w:val="AnswerLineL50"/>
      </w:pPr>
      <w:r>
        <w:t>Type your answers here.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2BF3CF4D" w14:textId="10AE88E5" w:rsidR="002035C7" w:rsidRDefault="002035C7" w:rsidP="00E34EBE">
      <w:pPr>
        <w:pStyle w:val="BodyTextL50"/>
        <w:spacing w:before="0"/>
      </w:pPr>
      <w:r w:rsidRPr="00935690">
        <w:rPr>
          <w:b/>
          <w:bCs/>
        </w:rPr>
        <w:t>Answer</w:t>
      </w:r>
      <w:r>
        <w:t xml:space="preserve">: </w:t>
      </w:r>
      <w:r w:rsidR="00935690">
        <w:t>Yes,</w:t>
      </w:r>
      <w:r>
        <w:t xml:space="preserve"> there is </w:t>
      </w:r>
      <w:r w:rsidRPr="002035C7">
        <w:t>discrepancy</w:t>
      </w:r>
      <w:r>
        <w:t xml:space="preserve">, </w:t>
      </w:r>
      <w:r w:rsidRPr="002035C7">
        <w:t>gateway address</w:t>
      </w:r>
      <w:r>
        <w:t xml:space="preserve"> didn’t match that was recorded in Step 1d.</w:t>
      </w:r>
    </w:p>
    <w:p w14:paraId="7FD73E8A" w14:textId="77777777" w:rsidR="00E34EBE" w:rsidRDefault="00E34EBE" w:rsidP="00E34EBE">
      <w:pPr>
        <w:pStyle w:val="AnswerLineL50"/>
      </w:pPr>
      <w:r>
        <w:t>Type your answers here.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253DFF46" w14:textId="165F3627" w:rsidR="002035C7" w:rsidRDefault="002035C7" w:rsidP="00E34EBE">
      <w:pPr>
        <w:pStyle w:val="BodyTextL50"/>
        <w:spacing w:before="0"/>
      </w:pPr>
      <w:r w:rsidRPr="00935690">
        <w:rPr>
          <w:b/>
          <w:bCs/>
        </w:rPr>
        <w:t>Answer:</w:t>
      </w:r>
      <w:r>
        <w:t xml:space="preserve"> The default gateway address of PC4 does not match with the port address of router 3</w:t>
      </w:r>
    </w:p>
    <w:p w14:paraId="04B24F13" w14:textId="77777777" w:rsidR="00E34EBE" w:rsidRDefault="00E34EBE" w:rsidP="00E34EBE">
      <w:pPr>
        <w:pStyle w:val="AnswerLineL50"/>
      </w:pPr>
      <w:r>
        <w:t>Type your answers here.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58E99C2E" w14:textId="2D697A48" w:rsidR="002035C7" w:rsidRDefault="002035C7" w:rsidP="00E34EBE">
      <w:pPr>
        <w:pStyle w:val="BodyTextL50"/>
      </w:pPr>
      <w:r w:rsidRPr="00935690">
        <w:rPr>
          <w:b/>
          <w:bCs/>
        </w:rPr>
        <w:t>Answer:</w:t>
      </w:r>
      <w:r>
        <w:t xml:space="preserve"> We change the Default Gateway of PC4 to </w:t>
      </w:r>
      <w:proofErr w:type="gramStart"/>
      <w:r w:rsidRPr="002035C7">
        <w:t>FE80::</w:t>
      </w:r>
      <w:proofErr w:type="gramEnd"/>
      <w:r w:rsidRPr="002035C7">
        <w:t>3</w:t>
      </w:r>
      <w:r>
        <w:t>.</w:t>
      </w:r>
    </w:p>
    <w:p w14:paraId="0377A271" w14:textId="77777777" w:rsidR="00E34EBE" w:rsidRDefault="00E34EBE" w:rsidP="00E34EBE">
      <w:pPr>
        <w:pStyle w:val="AnswerLineL50"/>
      </w:pPr>
      <w:r>
        <w:t>Type your answers here.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24E94D35" w14:textId="63B2907C" w:rsidR="00524DB0" w:rsidRDefault="00524DB0" w:rsidP="00E34EBE">
      <w:pPr>
        <w:pStyle w:val="BodyTextL50"/>
        <w:spacing w:before="0"/>
      </w:pPr>
      <w:r w:rsidRPr="00524DB0">
        <w:rPr>
          <w:b/>
          <w:bCs/>
        </w:rPr>
        <w:lastRenderedPageBreak/>
        <w:t>Answer:</w:t>
      </w:r>
      <w:r>
        <w:t xml:space="preserve"> Yes, the problem is resolved.</w:t>
      </w:r>
    </w:p>
    <w:p w14:paraId="3F893168" w14:textId="77777777" w:rsidR="00E34EBE" w:rsidRDefault="00E34EBE" w:rsidP="002E0346">
      <w:pPr>
        <w:pStyle w:val="AnswerLineL25"/>
      </w:pPr>
      <w:r>
        <w:t>Type 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2BEF5673" w14:textId="21F7B95F" w:rsidR="00524DB0" w:rsidRPr="00524DB0" w:rsidRDefault="00524DB0" w:rsidP="00524DB0">
      <w:pPr>
        <w:ind w:left="720"/>
      </w:pPr>
      <w:r w:rsidRPr="00935690">
        <w:rPr>
          <w:b/>
          <w:bCs/>
        </w:rPr>
        <w:t>Answer:</w:t>
      </w:r>
      <w:r>
        <w:t xml:space="preserve"> We went to the IP configuration tab of PC4 and in the IPv6 configuration, we changed Default gateway to </w:t>
      </w:r>
      <w:proofErr w:type="gramStart"/>
      <w:r w:rsidRPr="00524DB0">
        <w:t>FE80::</w:t>
      </w:r>
      <w:proofErr w:type="gramEnd"/>
      <w:r w:rsidRPr="00524DB0">
        <w:t>3.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182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D2DEE" w14:textId="77777777" w:rsidR="00182838" w:rsidRDefault="00182838" w:rsidP="00710659">
      <w:pPr>
        <w:spacing w:after="0" w:line="240" w:lineRule="auto"/>
      </w:pPr>
      <w:r>
        <w:separator/>
      </w:r>
    </w:p>
    <w:p w14:paraId="0B67F07C" w14:textId="77777777" w:rsidR="00182838" w:rsidRDefault="00182838"/>
  </w:endnote>
  <w:endnote w:type="continuationSeparator" w:id="0">
    <w:p w14:paraId="5CA00B57" w14:textId="77777777" w:rsidR="00182838" w:rsidRDefault="00182838" w:rsidP="00710659">
      <w:pPr>
        <w:spacing w:after="0" w:line="240" w:lineRule="auto"/>
      </w:pPr>
      <w:r>
        <w:continuationSeparator/>
      </w:r>
    </w:p>
    <w:p w14:paraId="02DFEA04" w14:textId="77777777" w:rsidR="00182838" w:rsidRDefault="001828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DD035" w14:textId="196B114E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35690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4E1DA" w14:textId="65827156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935690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4748B" w14:textId="77777777" w:rsidR="00182838" w:rsidRDefault="00182838" w:rsidP="00710659">
      <w:pPr>
        <w:spacing w:after="0" w:line="240" w:lineRule="auto"/>
      </w:pPr>
      <w:r>
        <w:separator/>
      </w:r>
    </w:p>
    <w:p w14:paraId="7F67D148" w14:textId="77777777" w:rsidR="00182838" w:rsidRDefault="00182838"/>
  </w:footnote>
  <w:footnote w:type="continuationSeparator" w:id="0">
    <w:p w14:paraId="18F265EE" w14:textId="77777777" w:rsidR="00182838" w:rsidRDefault="00182838" w:rsidP="00710659">
      <w:pPr>
        <w:spacing w:after="0" w:line="240" w:lineRule="auto"/>
      </w:pPr>
      <w:r>
        <w:continuationSeparator/>
      </w:r>
    </w:p>
    <w:p w14:paraId="263D2471" w14:textId="77777777" w:rsidR="00182838" w:rsidRDefault="001828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3EE62C2"/>
    <w:multiLevelType w:val="hybridMultilevel"/>
    <w:tmpl w:val="BFBADFB6"/>
    <w:lvl w:ilvl="0" w:tplc="FAF087F8">
      <w:start w:val="10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B73727"/>
    <w:multiLevelType w:val="hybridMultilevel"/>
    <w:tmpl w:val="D0363528"/>
    <w:lvl w:ilvl="0" w:tplc="994A2834">
      <w:start w:val="10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5949581">
    <w:abstractNumId w:val="5"/>
  </w:num>
  <w:num w:numId="2" w16cid:durableId="1644195504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75600958">
    <w:abstractNumId w:val="2"/>
  </w:num>
  <w:num w:numId="4" w16cid:durableId="1143623757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44015037">
    <w:abstractNumId w:val="3"/>
  </w:num>
  <w:num w:numId="6" w16cid:durableId="1880166815">
    <w:abstractNumId w:val="0"/>
  </w:num>
  <w:num w:numId="7" w16cid:durableId="638190820">
    <w:abstractNumId w:val="1"/>
  </w:num>
  <w:num w:numId="8" w16cid:durableId="1208908282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64983982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967585432">
    <w:abstractNumId w:val="6"/>
  </w:num>
  <w:num w:numId="11" w16cid:durableId="3852279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43934488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 w16cid:durableId="1149632798">
    <w:abstractNumId w:val="7"/>
  </w:num>
  <w:num w:numId="14" w16cid:durableId="161836781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54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838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5C7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1C9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5CB5"/>
    <w:rsid w:val="00516142"/>
    <w:rsid w:val="0051681C"/>
    <w:rsid w:val="00520027"/>
    <w:rsid w:val="0052093C"/>
    <w:rsid w:val="00521B31"/>
    <w:rsid w:val="00522469"/>
    <w:rsid w:val="0052400A"/>
    <w:rsid w:val="00524DB0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3C93"/>
    <w:rsid w:val="0084564F"/>
    <w:rsid w:val="00846494"/>
    <w:rsid w:val="0084725A"/>
    <w:rsid w:val="00847B20"/>
    <w:rsid w:val="008509D3"/>
    <w:rsid w:val="00850D0A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35690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41E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10C6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09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9347A8"/>
    <w:rsid w:val="00941429"/>
    <w:rsid w:val="009A1143"/>
    <w:rsid w:val="00A11687"/>
    <w:rsid w:val="00C30D28"/>
    <w:rsid w:val="00DD12B6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69</TotalTime>
  <Pages>5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tahsin ashrafee</cp:lastModifiedBy>
  <cp:revision>9</cp:revision>
  <cp:lastPrinted>2019-12-03T20:38:00Z</cp:lastPrinted>
  <dcterms:created xsi:type="dcterms:W3CDTF">2019-11-27T20:46:00Z</dcterms:created>
  <dcterms:modified xsi:type="dcterms:W3CDTF">2024-03-29T10:10:00Z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2024-03-29T05:55:22Z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2b54b182-d8e5-4185-bea7-ecfd7b719311</vt:lpwstr>
  </property>
  <property fmtid="{D5CDD505-2E9C-101B-9397-08002B2CF9AE}" pid="7" name="MSIP_Label_defa4170-0d19-0005-0004-bc88714345d2_ActionId">
    <vt:lpwstr>e3cb6c90-6c9c-40fb-ba6e-1d5904c4eb82</vt:lpwstr>
  </property>
  <property fmtid="{D5CDD505-2E9C-101B-9397-08002B2CF9AE}" pid="8" name="MSIP_Label_defa4170-0d19-0005-0004-bc88714345d2_ContentBits">
    <vt:lpwstr>0</vt:lpwstr>
  </property>
</Properties>
</file>